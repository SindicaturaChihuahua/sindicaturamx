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rincipal"/>
      </w:tblPr>
      <w:tblGrid>
        <w:gridCol w:w="6009"/>
        <w:gridCol w:w="4313"/>
      </w:tblGrid>
      <w:tr w:rsidR="00184664" w:rsidRPr="00A85B6F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5994"/>
            </w:tblGrid>
            <w:tr w:rsidR="00184664" w:rsidRPr="00A85B6F" w:rsidTr="00792967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bookmarkStart w:id="0" w:name="_GoBack" w:colFirst="2" w:colLast="2"/>
                <w:p w:rsidR="00184664" w:rsidRPr="00A85B6F" w:rsidRDefault="00F46959" w:rsidP="00CC7AD0">
                  <w:pPr>
                    <w:pStyle w:val="Ttulo2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D153F6A8AAE6436F9FD12A007E64DC2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Aptitudes</w:t>
                      </w:r>
                    </w:sdtContent>
                  </w:sdt>
                </w:p>
                <w:p w:rsidR="00FF167F" w:rsidRDefault="00FF167F" w:rsidP="00FF167F">
                  <w:pPr>
                    <w:pStyle w:val="Ttulo3"/>
                    <w:numPr>
                      <w:ilvl w:val="0"/>
                      <w:numId w:val="2"/>
                    </w:numPr>
                    <w:jc w:val="both"/>
                  </w:pPr>
                  <w:r>
                    <w:t xml:space="preserve">Dinámica </w:t>
                  </w:r>
                </w:p>
                <w:p w:rsidR="00FF167F" w:rsidRDefault="00FF167F" w:rsidP="00FF167F">
                  <w:pPr>
                    <w:pStyle w:val="Ttulo3"/>
                    <w:numPr>
                      <w:ilvl w:val="0"/>
                      <w:numId w:val="2"/>
                    </w:numPr>
                    <w:jc w:val="both"/>
                  </w:pPr>
                  <w:r>
                    <w:t xml:space="preserve">Organizada </w:t>
                  </w:r>
                </w:p>
                <w:p w:rsidR="00FF167F" w:rsidRDefault="00FF167F" w:rsidP="00FF167F">
                  <w:pPr>
                    <w:pStyle w:val="Ttulo3"/>
                    <w:numPr>
                      <w:ilvl w:val="0"/>
                      <w:numId w:val="2"/>
                    </w:numPr>
                    <w:jc w:val="both"/>
                  </w:pPr>
                  <w:r>
                    <w:t xml:space="preserve">Proactiva </w:t>
                  </w:r>
                </w:p>
                <w:p w:rsidR="00184664" w:rsidRPr="00A85B6F" w:rsidRDefault="00FF167F" w:rsidP="00FF167F">
                  <w:pPr>
                    <w:pStyle w:val="Ttulo3"/>
                    <w:numPr>
                      <w:ilvl w:val="0"/>
                      <w:numId w:val="2"/>
                    </w:numPr>
                    <w:jc w:val="both"/>
                  </w:pPr>
                  <w:r>
                    <w:t>Trabajo en equipo</w:t>
                  </w:r>
                </w:p>
              </w:tc>
            </w:tr>
            <w:tr w:rsidR="00184664" w:rsidRPr="00A85B6F" w:rsidTr="00BA570F">
              <w:trPr>
                <w:trHeight w:val="1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:rsidR="00184664" w:rsidRPr="00A85B6F" w:rsidRDefault="00F46959" w:rsidP="00CC7AD0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1EFA4706B5914449B0ABB23DE3CAA03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:rsidR="00BA570F" w:rsidRDefault="00BA570F" w:rsidP="00CC7AD0">
                  <w:pPr>
                    <w:pStyle w:val="Ttulo3"/>
                  </w:pPr>
                </w:p>
                <w:p w:rsidR="00184664" w:rsidRPr="00A85B6F" w:rsidRDefault="00434839" w:rsidP="00CC7AD0">
                  <w:pPr>
                    <w:pStyle w:val="Ttulo3"/>
                  </w:pPr>
                  <w:r>
                    <w:t>Administradora</w:t>
                  </w:r>
                  <w:r w:rsidR="00184664" w:rsidRPr="005B0E81">
                    <w:rPr>
                      <w:lang w:bidi="es-ES"/>
                    </w:rPr>
                    <w:t xml:space="preserve"> | </w:t>
                  </w:r>
                  <w:r>
                    <w:t>Café La Roma</w:t>
                  </w:r>
                  <w:r w:rsidR="00184664" w:rsidRPr="005B0E81">
                    <w:rPr>
                      <w:lang w:bidi="es-ES"/>
                    </w:rPr>
                    <w:t xml:space="preserve"> | </w:t>
                  </w:r>
                  <w:r>
                    <w:t>Ene-Jun 19</w:t>
                  </w:r>
                </w:p>
                <w:p w:rsidR="00184664" w:rsidRDefault="00434839" w:rsidP="00CC7AD0">
                  <w:r>
                    <w:t>Administración de recursos materiales, humanos y financieros.</w:t>
                  </w:r>
                </w:p>
                <w:p w:rsidR="00670A4B" w:rsidRPr="00A85B6F" w:rsidRDefault="00670A4B" w:rsidP="00BA570F">
                  <w:pPr>
                    <w:jc w:val="both"/>
                  </w:pPr>
                </w:p>
                <w:p w:rsidR="00184664" w:rsidRPr="00A85B6F" w:rsidRDefault="00434839" w:rsidP="00CC7AD0">
                  <w:pPr>
                    <w:pStyle w:val="Ttulo3"/>
                  </w:pPr>
                  <w:r>
                    <w:t xml:space="preserve">Docente </w:t>
                  </w:r>
                  <w:r w:rsidR="00184664" w:rsidRPr="005B0E81">
                    <w:rPr>
                      <w:lang w:bidi="es-ES"/>
                    </w:rPr>
                    <w:t xml:space="preserve">| </w:t>
                  </w:r>
                  <w:r w:rsidR="00670A4B">
                    <w:t>Preparatoria I.</w:t>
                  </w:r>
                  <w:r>
                    <w:t xml:space="preserve"> Allende</w:t>
                  </w:r>
                  <w:r w:rsidR="00184664" w:rsidRPr="005B0E81">
                    <w:rPr>
                      <w:lang w:bidi="es-ES"/>
                    </w:rPr>
                    <w:t xml:space="preserve"> | </w:t>
                  </w:r>
                  <w:r w:rsidR="001B7C6D">
                    <w:t xml:space="preserve">Jul </w:t>
                  </w:r>
                  <w:r>
                    <w:t>17-Abr 18</w:t>
                  </w:r>
                </w:p>
                <w:p w:rsidR="00184664" w:rsidRDefault="00434839" w:rsidP="00CC7AD0">
                  <w:r>
                    <w:t>Impartir clases relativas a la rama de humanidades en los seis semestres de nivel medio superior</w:t>
                  </w:r>
                  <w:r w:rsidR="00670A4B">
                    <w:t>.</w:t>
                  </w:r>
                </w:p>
                <w:p w:rsidR="00670A4B" w:rsidRDefault="00670A4B" w:rsidP="00BA570F">
                  <w:pPr>
                    <w:jc w:val="both"/>
                  </w:pPr>
                </w:p>
                <w:p w:rsidR="00670A4B" w:rsidRPr="00A85B6F" w:rsidRDefault="00670A4B" w:rsidP="00670A4B">
                  <w:pPr>
                    <w:pStyle w:val="Ttulo3"/>
                  </w:pPr>
                  <w:r>
                    <w:t xml:space="preserve">Administradora </w:t>
                  </w:r>
                  <w:r w:rsidRPr="005B0E81">
                    <w:rPr>
                      <w:lang w:bidi="es-ES"/>
                    </w:rPr>
                    <w:t xml:space="preserve">| </w:t>
                  </w:r>
                  <w:r>
                    <w:rPr>
                      <w:lang w:bidi="es-ES"/>
                    </w:rPr>
                    <w:t>Grupo Muyarza</w:t>
                  </w:r>
                  <w:r w:rsidRPr="005B0E81">
                    <w:rPr>
                      <w:lang w:bidi="es-ES"/>
                    </w:rPr>
                    <w:t xml:space="preserve"> | </w:t>
                  </w:r>
                  <w:r>
                    <w:t>Oct 16-Mar 17</w:t>
                  </w:r>
                </w:p>
                <w:p w:rsidR="00670A4B" w:rsidRDefault="00670A4B" w:rsidP="00670A4B">
                  <w:r>
                    <w:t>Coordinar actividades de promoción y posicionamiento de marca, así como la administración del personal de venta.</w:t>
                  </w:r>
                </w:p>
                <w:p w:rsidR="00670A4B" w:rsidRDefault="00670A4B" w:rsidP="00BA570F">
                  <w:pPr>
                    <w:jc w:val="both"/>
                  </w:pPr>
                </w:p>
                <w:p w:rsidR="00670A4B" w:rsidRPr="00A85B6F" w:rsidRDefault="00670A4B" w:rsidP="00670A4B">
                  <w:pPr>
                    <w:pStyle w:val="Ttulo3"/>
                  </w:pPr>
                  <w:r>
                    <w:t xml:space="preserve">Jefa de departamento de Contraloría Social </w:t>
                  </w:r>
                  <w:r w:rsidRPr="005B0E81">
                    <w:rPr>
                      <w:lang w:bidi="es-ES"/>
                    </w:rPr>
                    <w:t xml:space="preserve">| </w:t>
                  </w:r>
                  <w:r>
                    <w:t>Sindicatura Municipal de Chihuahua</w:t>
                  </w:r>
                  <w:r w:rsidRPr="005B0E81">
                    <w:rPr>
                      <w:lang w:bidi="es-ES"/>
                    </w:rPr>
                    <w:t xml:space="preserve"> | </w:t>
                  </w:r>
                  <w:r>
                    <w:t>Dic 13-Oct 16</w:t>
                  </w:r>
                </w:p>
                <w:p w:rsidR="00670A4B" w:rsidRPr="00A85B6F" w:rsidRDefault="00670A4B" w:rsidP="00670A4B">
                  <w:r>
                    <w:t>Planear, coordinar y organizar acciones emprendidas por el departamento en materia de contraloría social. Representante de la Dirección Norma ISO 9001:2008</w:t>
                  </w:r>
                </w:p>
                <w:p w:rsidR="00184664" w:rsidRPr="00A85B6F" w:rsidRDefault="00F46959" w:rsidP="00CC7AD0">
                  <w:pPr>
                    <w:pStyle w:val="Ttulo2"/>
                  </w:pPr>
                  <w:sdt>
                    <w:sdtPr>
                      <w:alias w:val="Educación:"/>
                      <w:tag w:val="Educación:"/>
                      <w:id w:val="1349516922"/>
                      <w:placeholder>
                        <w:docPart w:val="D35478ED7E8443918966FF3D021A186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:rsidR="00BA570F" w:rsidRDefault="00BA570F" w:rsidP="00CC7AD0">
                  <w:pPr>
                    <w:pStyle w:val="Ttulo3"/>
                  </w:pPr>
                </w:p>
                <w:p w:rsidR="00184664" w:rsidRDefault="00434839" w:rsidP="00CC7AD0">
                  <w:pPr>
                    <w:pStyle w:val="Ttulo3"/>
                  </w:pPr>
                  <w:r>
                    <w:t>Licenciada en Administración de Empresas</w:t>
                  </w:r>
                  <w:r w:rsidR="00184664" w:rsidRPr="005B0E81">
                    <w:rPr>
                      <w:lang w:bidi="es-ES"/>
                    </w:rPr>
                    <w:t xml:space="preserve"> | </w:t>
                  </w:r>
                  <w:r>
                    <w:t>Mar 18</w:t>
                  </w:r>
                  <w:r w:rsidR="00184664" w:rsidRPr="005B0E81">
                    <w:rPr>
                      <w:lang w:bidi="es-ES"/>
                    </w:rPr>
                    <w:t xml:space="preserve"> | </w:t>
                  </w:r>
                  <w:r>
                    <w:t>Universidad Autónoma de Chihuahua</w:t>
                  </w:r>
                </w:p>
                <w:p w:rsidR="00184664" w:rsidRPr="00A85B6F" w:rsidRDefault="00184664" w:rsidP="00CC7AD0"/>
                <w:p w:rsidR="004670DD" w:rsidRPr="00A85B6F" w:rsidRDefault="004670DD" w:rsidP="004670DD"/>
              </w:tc>
            </w:tr>
          </w:tbl>
          <w:p w:rsidR="00184664" w:rsidRPr="00A85B6F" w:rsidRDefault="00184664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184664" w:rsidRPr="00A85B6F" w:rsidTr="002D00BE">
              <w:trPr>
                <w:trHeight w:val="2850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:rsidR="00184664" w:rsidRPr="00A85B6F" w:rsidRDefault="00F46959" w:rsidP="00CC7AD0">
                  <w:pPr>
                    <w:pStyle w:val="Ttulo2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D948FFE478724073B80FF079F8CB8EF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17626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:rsidR="00BA570F" w:rsidRDefault="00BA570F" w:rsidP="00BA570F">
                  <w:pPr>
                    <w:pStyle w:val="Ttulo3"/>
                  </w:pPr>
                </w:p>
                <w:p w:rsidR="00184664" w:rsidRPr="00A85B6F" w:rsidRDefault="00BA570F" w:rsidP="00BA570F">
                  <w:pPr>
                    <w:pStyle w:val="Ttulo3"/>
                    <w:jc w:val="both"/>
                  </w:pPr>
                  <w:r>
                    <w:t>Poner en práctica mis habilidades y conocimientos para beneficio de las organizaciones públicas y privadas, así como para la comunidad en general.</w:t>
                  </w:r>
                </w:p>
              </w:tc>
            </w:tr>
            <w:tr w:rsidR="00184664" w:rsidRPr="00A85B6F" w:rsidTr="00FF167F">
              <w:trPr>
                <w:trHeight w:hRule="exact" w:val="235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pPr w:leftFromText="141" w:rightFromText="141" w:vertAnchor="page" w:horzAnchor="margin" w:tblpY="314"/>
                    <w:tblOverlap w:val="never"/>
                    <w:tblW w:w="3816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Tabla de diseño de contacto"/>
                  </w:tblPr>
                  <w:tblGrid>
                    <w:gridCol w:w="1867"/>
                    <w:gridCol w:w="1949"/>
                  </w:tblGrid>
                  <w:tr w:rsidR="00670A4B" w:rsidRPr="00A85B6F" w:rsidTr="00670A4B">
                    <w:trPr>
                      <w:trHeight w:val="553"/>
                    </w:trPr>
                    <w:tc>
                      <w:tcPr>
                        <w:tcW w:w="1867" w:type="dxa"/>
                        <w:tcMar>
                          <w:top w:w="432" w:type="dxa"/>
                          <w:bottom w:w="0" w:type="dxa"/>
                        </w:tcMar>
                      </w:tcPr>
                      <w:p w:rsidR="00670A4B" w:rsidRPr="00A85B6F" w:rsidRDefault="00670A4B" w:rsidP="00670A4B">
                        <w:pPr>
                          <w:pStyle w:val="Ttulo3"/>
                        </w:pPr>
                        <w:r w:rsidRPr="00A85B6F">
                          <w:rPr>
                            <w:noProof/>
                            <w:lang w:val="es-MX" w:eastAsia="es-MX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07543FF5" wp14:editId="46265B91">
                                  <wp:extent cx="329184" cy="329184"/>
                                  <wp:effectExtent l="0" t="0" r="0" b="0"/>
                                  <wp:docPr id="6" name="Grupo 322" descr="Icono de correo electrónic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Elipse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orma libre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7BE24EA" id="Grupo 322" o:spid="_x0000_s1026" alt="Icono de correo electrónico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">
                                  <v:oval id="Elipse 7" o:spid="_x0000_s1027" style="position:absolute;width:329184;height:329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3JnsIA&#10;AADaAAAADwAAAGRycy9kb3ducmV2LnhtbESPQWsCMRSE7wX/Q3iCl1KzCrZlNcoiCB5EWxXPj83r&#10;bujmZU2irv/eCIUeh5n5hpktOtuIK/lgHCsYDTMQxKXThisFx8Pq7RNEiMgaG8ek4E4BFvPeywxz&#10;7W78Tdd9rESCcMhRQR1jm0sZyposhqFriZP347zFmKSvpPZ4S3DbyHGWvUuLhtNCjS0tayp/9xer&#10;4NXLovPbiTyzrcxus7am+DopNeh3xRREpC7+h//aa63gA55X0g2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XcmewgAAANoAAAAPAAAAAAAAAAAAAAAAAJgCAABkcnMvZG93&#10;bnJldi54bWxQSwUGAAAAAAQABAD1AAAAhwMAAAAA&#10;" fillcolor="#ffd556 [3204]" stroked="f" strokeweight="1pt">
                                    <v:stroke joinstyle="miter"/>
                                  </v:oval>
                                  <v:shape id="Forma libre 8" o:spid="_x0000_s1028" style="position:absolute;left:57057;top:87598;width:206375;height:153988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F8N78A&#10;AADaAAAADwAAAGRycy9kb3ducmV2LnhtbERPTWvCMBi+D/YfwjvYbU3sQV01igwLu4kfDI8vzWtb&#10;bN50SdS6X78cBI8Pz/d8OdhOXMmH1rGGUaZAEFfOtFxrOOzLjymIEJENdo5Jw50CLBevL3MsjLvx&#10;lq67WIsUwqFADU2MfSFlqBqyGDLXEyfu5LzFmKCvpfF4S+G2k7lSY2mx5dTQYE9fDVXn3cVqOH12&#10;5d9aHdXPhvwqn4yR8/JX6/e3YTUDEWmIT/HD/W00pK3pSroB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QXw3vwAAANoAAAAPAAAAAAAAAAAAAAAAAJgCAABkcnMvZG93bnJl&#10;di54bWxQSwUGAAAAAAQABAD1AAAAhA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949" w:type="dxa"/>
                        <w:tcMar>
                          <w:top w:w="432" w:type="dxa"/>
                          <w:bottom w:w="0" w:type="dxa"/>
                        </w:tcMar>
                      </w:tcPr>
                      <w:p w:rsidR="00670A4B" w:rsidRPr="00A85B6F" w:rsidRDefault="00670A4B" w:rsidP="00670A4B">
                        <w:pPr>
                          <w:pStyle w:val="Ttulo3"/>
                        </w:pPr>
                        <w:r w:rsidRPr="00A85B6F">
                          <w:rPr>
                            <w:noProof/>
                            <w:lang w:val="es-MX" w:eastAsia="es-MX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893A10B" wp14:editId="6295F4E4">
                                  <wp:extent cx="329184" cy="329184"/>
                                  <wp:effectExtent l="0" t="0" r="0" b="0"/>
                                  <wp:docPr id="304" name="Grupo 303" descr="Icono de teléfon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Elipse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orma libre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B800C36" id="Grupo 303" o:spid="_x0000_s1026" alt="Icono de teléfono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Okz1Jswc&#10;AADnowAADgAAAAAAAAAAAAAAAAAuAgAAZHJzL2Uyb0RvYy54bWxQSwECLQAUAAYACAAAACEAaEcb&#10;0NgAAAADAQAADwAAAAAAAAAAAAAAAAAmHwAAZHJzL2Rvd25yZXYueG1sUEsFBgAAAAAEAAQA8wAA&#10;ACsgAAAAAA==&#10;">
                                  <v:oval id="Elipse 2" o:spid="_x0000_s1027" style="position:absolute;width:338328;height:338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pqBsIA&#10;AADaAAAADwAAAGRycy9kb3ducmV2LnhtbESPT2sCMRTE7wW/Q3hCL6VmFZSyNcoiCB6k/ql4fmye&#10;u8HNy5pE3X77RhA8DjPzG2Y672wjbuSDcaxgOMhAEJdOG64UHH6Xn18gQkTW2DgmBX8UYD7rvU0x&#10;1+7OO7rtYyUShEOOCuoY21zKUNZkMQxcS5y8k/MWY5K+ktrjPcFtI0dZNpEWDaeFGlta1FSe91er&#10;4MPLovM/Y3lhW5nNemVNsT0q9d7vim8Qkbr4Cj/bK61gBI8r6QbI2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KmoGwgAAANoAAAAPAAAAAAAAAAAAAAAAAJgCAABkcnMvZG93&#10;bnJldi54bWxQSwUGAAAAAAQABAD1AAAAhwMAAAAA&#10;" fillcolor="#ffd556 [3204]" stroked="f" strokeweight="1pt">
                                    <v:stroke joinstyle="miter"/>
                                  </v:oval>
                                  <v:shape id="Forma libre 3" o:spid="_x0000_s1028" style="position:absolute;left:57245;top:92170;width:223838;height:153988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BwC8IA&#10;AADaAAAADwAAAGRycy9kb3ducmV2LnhtbESPwWrDMBBE74X+g9hCb43clobgRAlpwZCr7eSQ22Jt&#10;LCfWSlhqYufrq0Khx2HmzTCrzWh7caUhdI4VvM4yEMSN0x23CvZ18bIAESKyxt4xKZgowGb9+LDC&#10;XLsbl3StYitSCYccFZgYfS5laAxZDDPniZN3coPFmOTQSj3gLZXbXr5l2Vxa7DgtGPT0Zai5VN9W&#10;wbvviul094edKc7urhfHuvz8UOr5adwuQUQa43/4j97pxMHvlX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0HALwgAAANoAAAAPAAAAAAAAAAAAAAAAAJgCAABkcnMvZG93&#10;bnJldi54bWxQSwUGAAAAAAQABAD1AAAAhwM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670A4B" w:rsidRPr="00A85B6F" w:rsidTr="00670A4B">
                    <w:trPr>
                      <w:trHeight w:val="539"/>
                    </w:trPr>
                    <w:tc>
                      <w:tcPr>
                        <w:tcW w:w="1867" w:type="dxa"/>
                        <w:tcMar>
                          <w:top w:w="0" w:type="dxa"/>
                          <w:bottom w:w="0" w:type="dxa"/>
                        </w:tcMar>
                      </w:tcPr>
                      <w:p w:rsidR="00670A4B" w:rsidRPr="00A85B6F" w:rsidRDefault="00670A4B" w:rsidP="00670A4B">
                        <w:r>
                          <w:t>miriam.bibiano@mpiochih.gob.mx</w:t>
                        </w:r>
                      </w:p>
                    </w:tc>
                    <w:tc>
                      <w:tcPr>
                        <w:tcW w:w="1949" w:type="dxa"/>
                        <w:tcMar>
                          <w:top w:w="0" w:type="dxa"/>
                          <w:bottom w:w="0" w:type="dxa"/>
                        </w:tcMar>
                      </w:tcPr>
                      <w:p w:rsidR="00670A4B" w:rsidRDefault="00670A4B" w:rsidP="00670A4B">
                        <w:r>
                          <w:t xml:space="preserve">614-200-4800 </w:t>
                        </w:r>
                      </w:p>
                      <w:p w:rsidR="00670A4B" w:rsidRPr="00A85B6F" w:rsidRDefault="00FF167F" w:rsidP="00670A4B">
                        <w:r>
                          <w:t>E</w:t>
                        </w:r>
                        <w:r w:rsidR="00670A4B">
                          <w:t>xt. 5456</w:t>
                        </w:r>
                      </w:p>
                    </w:tc>
                  </w:tr>
                </w:tbl>
                <w:p w:rsidR="00184664" w:rsidRPr="00A85B6F" w:rsidRDefault="00184664" w:rsidP="001B7C6D"/>
              </w:tc>
            </w:tr>
            <w:tr w:rsidR="00184664" w:rsidRPr="00A85B6F" w:rsidTr="00016EFC">
              <w:trPr>
                <w:trHeight w:val="339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184664" w:rsidRPr="00A85B6F" w:rsidRDefault="00F46959" w:rsidP="00CC7AD0">
                  <w:pPr>
                    <w:pStyle w:val="Ttulo2"/>
                  </w:pPr>
                  <w:sdt>
                    <w:sdtPr>
                      <w:alias w:val="Experiencia de voluntariado o liderazgo:"/>
                      <w:tag w:val="Experiencia de voluntariado o liderazgo:"/>
                      <w:id w:val="-1093778966"/>
                      <w:placeholder>
                        <w:docPart w:val="05B51D4E5A8B476FB5DF8CA34BE48DD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Experiencia de voluntariado o liderazgo</w:t>
                      </w:r>
                    </w:sdtContent>
                  </w:sdt>
                </w:p>
                <w:p w:rsidR="004670DD" w:rsidRDefault="00FF167F" w:rsidP="00FF167F">
                  <w:pPr>
                    <w:pStyle w:val="Ttulo3"/>
                    <w:numPr>
                      <w:ilvl w:val="0"/>
                      <w:numId w:val="1"/>
                    </w:numPr>
                    <w:jc w:val="both"/>
                  </w:pPr>
                  <w:r>
                    <w:t>Coordinadora de Grupo de Jóvenes</w:t>
                  </w:r>
                </w:p>
                <w:p w:rsidR="00FF167F" w:rsidRPr="00A85B6F" w:rsidRDefault="00FF167F" w:rsidP="00FF167F">
                  <w:pPr>
                    <w:pStyle w:val="Ttulo3"/>
                    <w:numPr>
                      <w:ilvl w:val="0"/>
                      <w:numId w:val="1"/>
                    </w:numPr>
                    <w:jc w:val="both"/>
                  </w:pPr>
                  <w:r>
                    <w:t>Consejera Estatal de la Juventud 2008</w:t>
                  </w:r>
                </w:p>
              </w:tc>
            </w:tr>
          </w:tbl>
          <w:p w:rsidR="00184664" w:rsidRPr="00A85B6F" w:rsidRDefault="00184664" w:rsidP="00CC7AD0"/>
        </w:tc>
      </w:tr>
      <w:bookmarkEnd w:id="0"/>
    </w:tbl>
    <w:p w:rsidR="00BA68C1" w:rsidRPr="00BA570F" w:rsidRDefault="00BA68C1" w:rsidP="00BA570F">
      <w:pPr>
        <w:pStyle w:val="Sinespaciado"/>
        <w:jc w:val="both"/>
        <w:rPr>
          <w:sz w:val="4"/>
        </w:rPr>
      </w:pPr>
    </w:p>
    <w:sectPr w:rsidR="00BA68C1" w:rsidRPr="00BA570F" w:rsidSect="0044707F">
      <w:footerReference w:type="default" r:id="rId7"/>
      <w:headerReference w:type="first" r:id="rId8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959" w:rsidRDefault="00F46959" w:rsidP="008B2920">
      <w:pPr>
        <w:spacing w:after="0" w:line="240" w:lineRule="auto"/>
      </w:pPr>
      <w:r>
        <w:separator/>
      </w:r>
    </w:p>
  </w:endnote>
  <w:endnote w:type="continuationSeparator" w:id="0">
    <w:p w:rsidR="00F46959" w:rsidRDefault="00F46959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853CE2" w:rsidP="00853CE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BE372C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959" w:rsidRDefault="00F46959" w:rsidP="008B2920">
      <w:pPr>
        <w:spacing w:after="0" w:line="240" w:lineRule="auto"/>
      </w:pPr>
      <w:r>
        <w:separator/>
      </w:r>
    </w:p>
  </w:footnote>
  <w:footnote w:type="continuationSeparator" w:id="0">
    <w:p w:rsidR="00F46959" w:rsidRDefault="00F46959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10292"/>
    </w:tblGrid>
    <w:tr w:rsidR="00A85B6F" w:rsidTr="00142F58">
      <w:sdt>
        <w:sdtPr>
          <w:alias w:val="Su nombre:"/>
          <w:tag w:val="Su nombre:"/>
          <w:id w:val="-153603045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:rsidR="00A85B6F" w:rsidRDefault="000015DB" w:rsidP="00BA570F">
              <w:pPr>
                <w:pStyle w:val="Ttulo1"/>
              </w:pPr>
              <w:r>
                <w:t>Miriam</w:t>
              </w:r>
            </w:p>
          </w:tc>
        </w:sdtContent>
      </w:sdt>
    </w:tr>
    <w:tr w:rsidR="00142F58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142F58" w:rsidRDefault="00142F58" w:rsidP="00142F58"/>
      </w:tc>
    </w:tr>
  </w:tbl>
  <w:p w:rsidR="00BD5EFB" w:rsidRDefault="00BD5EF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16691"/>
    <w:multiLevelType w:val="hybridMultilevel"/>
    <w:tmpl w:val="23E69C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E2671"/>
    <w:multiLevelType w:val="hybridMultilevel"/>
    <w:tmpl w:val="D568B3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839"/>
    <w:rsid w:val="000015DB"/>
    <w:rsid w:val="00016EFC"/>
    <w:rsid w:val="000243D1"/>
    <w:rsid w:val="00057F04"/>
    <w:rsid w:val="000A378C"/>
    <w:rsid w:val="000C2D37"/>
    <w:rsid w:val="0010042F"/>
    <w:rsid w:val="00135C2C"/>
    <w:rsid w:val="00142F58"/>
    <w:rsid w:val="00153ED4"/>
    <w:rsid w:val="00184664"/>
    <w:rsid w:val="001B7C6D"/>
    <w:rsid w:val="001C7765"/>
    <w:rsid w:val="001F60D3"/>
    <w:rsid w:val="0020741F"/>
    <w:rsid w:val="0027115C"/>
    <w:rsid w:val="00293B83"/>
    <w:rsid w:val="002D00BE"/>
    <w:rsid w:val="00381BB6"/>
    <w:rsid w:val="00390414"/>
    <w:rsid w:val="003B74D9"/>
    <w:rsid w:val="003E1711"/>
    <w:rsid w:val="00403393"/>
    <w:rsid w:val="00434839"/>
    <w:rsid w:val="0044707F"/>
    <w:rsid w:val="0045425A"/>
    <w:rsid w:val="00463A38"/>
    <w:rsid w:val="004670DD"/>
    <w:rsid w:val="0048346B"/>
    <w:rsid w:val="004D37CC"/>
    <w:rsid w:val="004E4CA5"/>
    <w:rsid w:val="00502D70"/>
    <w:rsid w:val="00510920"/>
    <w:rsid w:val="00517626"/>
    <w:rsid w:val="00561CA5"/>
    <w:rsid w:val="005B0E81"/>
    <w:rsid w:val="00630D36"/>
    <w:rsid w:val="00670A4B"/>
    <w:rsid w:val="006A3CE7"/>
    <w:rsid w:val="006E5FD2"/>
    <w:rsid w:val="006F1734"/>
    <w:rsid w:val="00781D13"/>
    <w:rsid w:val="00783C41"/>
    <w:rsid w:val="00787503"/>
    <w:rsid w:val="00792967"/>
    <w:rsid w:val="007A6606"/>
    <w:rsid w:val="007E7032"/>
    <w:rsid w:val="00833359"/>
    <w:rsid w:val="00853CE2"/>
    <w:rsid w:val="008559DD"/>
    <w:rsid w:val="00860491"/>
    <w:rsid w:val="00887A77"/>
    <w:rsid w:val="008B2920"/>
    <w:rsid w:val="008B2DF7"/>
    <w:rsid w:val="00905520"/>
    <w:rsid w:val="009244EC"/>
    <w:rsid w:val="009814C0"/>
    <w:rsid w:val="00984A27"/>
    <w:rsid w:val="00A213B1"/>
    <w:rsid w:val="00A85B6F"/>
    <w:rsid w:val="00A915C8"/>
    <w:rsid w:val="00AA3476"/>
    <w:rsid w:val="00AA6B7B"/>
    <w:rsid w:val="00AB540C"/>
    <w:rsid w:val="00AC5D83"/>
    <w:rsid w:val="00B15938"/>
    <w:rsid w:val="00B67DB0"/>
    <w:rsid w:val="00BA570F"/>
    <w:rsid w:val="00BA68C1"/>
    <w:rsid w:val="00BD34A5"/>
    <w:rsid w:val="00BD5EFB"/>
    <w:rsid w:val="00BE2D6E"/>
    <w:rsid w:val="00BE372C"/>
    <w:rsid w:val="00C35148"/>
    <w:rsid w:val="00C35EFB"/>
    <w:rsid w:val="00C40790"/>
    <w:rsid w:val="00C73037"/>
    <w:rsid w:val="00C86976"/>
    <w:rsid w:val="00D2689C"/>
    <w:rsid w:val="00D97FFA"/>
    <w:rsid w:val="00DF6A6F"/>
    <w:rsid w:val="00E20402"/>
    <w:rsid w:val="00E27B07"/>
    <w:rsid w:val="00E928A3"/>
    <w:rsid w:val="00F17798"/>
    <w:rsid w:val="00F46959"/>
    <w:rsid w:val="00F67FBA"/>
    <w:rsid w:val="00F879CE"/>
    <w:rsid w:val="00FB4333"/>
    <w:rsid w:val="00FE1639"/>
    <w:rsid w:val="00FF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AE524A-216C-4AD9-B3EE-8F097070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36A6B" w:themeColor="text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626"/>
  </w:style>
  <w:style w:type="paragraph" w:styleId="Ttulo1">
    <w:name w:val="heading 1"/>
    <w:basedOn w:val="Normal"/>
    <w:link w:val="Ttulo1C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85B6F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5B6F"/>
  </w:style>
  <w:style w:type="paragraph" w:styleId="Piedepgina">
    <w:name w:val="footer"/>
    <w:basedOn w:val="Normal"/>
    <w:link w:val="PiedepginaCar"/>
    <w:uiPriority w:val="99"/>
    <w:unhideWhenUsed/>
    <w:rsid w:val="00510920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0920"/>
  </w:style>
  <w:style w:type="character" w:customStyle="1" w:styleId="Ttulo4Car">
    <w:name w:val="Título 4 Car"/>
    <w:basedOn w:val="Fuentedeprrafopredeter"/>
    <w:link w:val="Ttulo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Textodelmarcadordeposicin">
    <w:name w:val="Placeholder Text"/>
    <w:basedOn w:val="Fuentedeprrafopredeter"/>
    <w:uiPriority w:val="99"/>
    <w:semiHidden/>
    <w:rsid w:val="004E4CA5"/>
    <w:rPr>
      <w:color w:val="808080"/>
    </w:rPr>
  </w:style>
  <w:style w:type="paragraph" w:styleId="Sinespaciado">
    <w:name w:val="No Spacing"/>
    <w:uiPriority w:val="11"/>
    <w:qFormat/>
    <w:rsid w:val="00F879C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8A3"/>
    <w:rPr>
      <w:rFonts w:ascii="Segoe UI" w:hAnsi="Segoe UI" w:cs="Segoe UI"/>
    </w:rPr>
  </w:style>
  <w:style w:type="character" w:styleId="Refdecomentario">
    <w:name w:val="annotation reference"/>
    <w:basedOn w:val="Fuentedeprrafopredeter"/>
    <w:uiPriority w:val="99"/>
    <w:semiHidden/>
    <w:unhideWhenUsed/>
    <w:rsid w:val="003904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0414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04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04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0414"/>
    <w:rPr>
      <w:b/>
      <w:bCs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Plantillas\Curr&#237;culum%20v&#237;tae%20impolut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153F6A8AAE6436F9FD12A007E64D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B94E3-FA8E-4CDC-BCC3-F076CBDC90DE}"/>
      </w:docPartPr>
      <w:docPartBody>
        <w:p w:rsidR="001E539F" w:rsidRDefault="000F1995">
          <w:pPr>
            <w:pStyle w:val="D153F6A8AAE6436F9FD12A007E64DC21"/>
          </w:pPr>
          <w:r w:rsidRPr="00A85B6F">
            <w:rPr>
              <w:lang w:bidi="es-ES"/>
            </w:rPr>
            <w:t>Aptitudes</w:t>
          </w:r>
        </w:p>
      </w:docPartBody>
    </w:docPart>
    <w:docPart>
      <w:docPartPr>
        <w:name w:val="1EFA4706B5914449B0ABB23DE3CAA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6E71A-16EF-4889-BDFD-95B16535D5B6}"/>
      </w:docPartPr>
      <w:docPartBody>
        <w:p w:rsidR="001E539F" w:rsidRDefault="000F1995">
          <w:pPr>
            <w:pStyle w:val="1EFA4706B5914449B0ABB23DE3CAA033"/>
          </w:pPr>
          <w:r w:rsidRPr="00A85B6F">
            <w:rPr>
              <w:lang w:bidi="es-ES"/>
            </w:rPr>
            <w:t>Experiencia</w:t>
          </w:r>
        </w:p>
      </w:docPartBody>
    </w:docPart>
    <w:docPart>
      <w:docPartPr>
        <w:name w:val="D35478ED7E8443918966FF3D021A1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CE2B4-4001-4C6F-87C6-CCBB05566038}"/>
      </w:docPartPr>
      <w:docPartBody>
        <w:p w:rsidR="001E539F" w:rsidRDefault="000F1995">
          <w:pPr>
            <w:pStyle w:val="D35478ED7E8443918966FF3D021A186B"/>
          </w:pPr>
          <w:r w:rsidRPr="00A85B6F">
            <w:rPr>
              <w:lang w:bidi="es-ES"/>
            </w:rPr>
            <w:t>Educación</w:t>
          </w:r>
        </w:p>
      </w:docPartBody>
    </w:docPart>
    <w:docPart>
      <w:docPartPr>
        <w:name w:val="D948FFE478724073B80FF079F8CB8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DF66A-9D5E-42C4-8CD4-1AF7F58B1ABA}"/>
      </w:docPartPr>
      <w:docPartBody>
        <w:p w:rsidR="001E539F" w:rsidRDefault="000F1995">
          <w:pPr>
            <w:pStyle w:val="D948FFE478724073B80FF079F8CB8EF1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05B51D4E5A8B476FB5DF8CA34BE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CEF0F-F76D-43AC-AE98-53F262183232}"/>
      </w:docPartPr>
      <w:docPartBody>
        <w:p w:rsidR="001E539F" w:rsidRDefault="000F1995">
          <w:pPr>
            <w:pStyle w:val="05B51D4E5A8B476FB5DF8CA34BE48DD3"/>
          </w:pPr>
          <w:r w:rsidRPr="00A85B6F">
            <w:rPr>
              <w:lang w:bidi="es-ES"/>
            </w:rPr>
            <w:t>Experiencia de voluntariado o liderazgo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995"/>
    <w:rsid w:val="000F1995"/>
    <w:rsid w:val="001E539F"/>
    <w:rsid w:val="00621A2E"/>
    <w:rsid w:val="00B9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153F6A8AAE6436F9FD12A007E64DC21">
    <w:name w:val="D153F6A8AAE6436F9FD12A007E64DC21"/>
  </w:style>
  <w:style w:type="paragraph" w:customStyle="1" w:styleId="E0BD46E177FA4CDC8896A2A4895310E6">
    <w:name w:val="E0BD46E177FA4CDC8896A2A4895310E6"/>
  </w:style>
  <w:style w:type="paragraph" w:customStyle="1" w:styleId="1EFA4706B5914449B0ABB23DE3CAA033">
    <w:name w:val="1EFA4706B5914449B0ABB23DE3CAA033"/>
  </w:style>
  <w:style w:type="paragraph" w:customStyle="1" w:styleId="F338637547B242DB942D1AB587564792">
    <w:name w:val="F338637547B242DB942D1AB587564792"/>
  </w:style>
  <w:style w:type="paragraph" w:customStyle="1" w:styleId="F7C6E0CC4603422987FF5D6316CBA731">
    <w:name w:val="F7C6E0CC4603422987FF5D6316CBA731"/>
  </w:style>
  <w:style w:type="paragraph" w:customStyle="1" w:styleId="467BB7B6E44A46568E2C17F1D9E33055">
    <w:name w:val="467BB7B6E44A46568E2C17F1D9E33055"/>
  </w:style>
  <w:style w:type="paragraph" w:customStyle="1" w:styleId="2A2A8DA3730345319C9EE65B7818F320">
    <w:name w:val="2A2A8DA3730345319C9EE65B7818F320"/>
  </w:style>
  <w:style w:type="paragraph" w:customStyle="1" w:styleId="EB4107BD44904A5589FE3319BDD2503F">
    <w:name w:val="EB4107BD44904A5589FE3319BDD2503F"/>
  </w:style>
  <w:style w:type="paragraph" w:customStyle="1" w:styleId="09762EE960314C038FD459B3EC004655">
    <w:name w:val="09762EE960314C038FD459B3EC004655"/>
  </w:style>
  <w:style w:type="paragraph" w:customStyle="1" w:styleId="D97A3500B39A4C04BA8C22ABED74715F">
    <w:name w:val="D97A3500B39A4C04BA8C22ABED74715F"/>
  </w:style>
  <w:style w:type="paragraph" w:customStyle="1" w:styleId="7F2884E3FDF7402A981FFBA761F48CAF">
    <w:name w:val="7F2884E3FDF7402A981FFBA761F48CAF"/>
  </w:style>
  <w:style w:type="paragraph" w:customStyle="1" w:styleId="D35478ED7E8443918966FF3D021A186B">
    <w:name w:val="D35478ED7E8443918966FF3D021A186B"/>
  </w:style>
  <w:style w:type="paragraph" w:customStyle="1" w:styleId="569B8B22CE5A4C5FB1A102602CC81F55">
    <w:name w:val="569B8B22CE5A4C5FB1A102602CC81F55"/>
  </w:style>
  <w:style w:type="paragraph" w:customStyle="1" w:styleId="3AFD450959C34FAB96F4374A542805B7">
    <w:name w:val="3AFD450959C34FAB96F4374A542805B7"/>
  </w:style>
  <w:style w:type="paragraph" w:customStyle="1" w:styleId="0C8138D8BC1D4ABBA32DCE7519E528C6">
    <w:name w:val="0C8138D8BC1D4ABBA32DCE7519E528C6"/>
  </w:style>
  <w:style w:type="paragraph" w:customStyle="1" w:styleId="48DA3A153ECA414EB1D9FB92EE4C7334">
    <w:name w:val="48DA3A153ECA414EB1D9FB92EE4C7334"/>
  </w:style>
  <w:style w:type="paragraph" w:customStyle="1" w:styleId="DC01AF520A6342A5B0F7CF4FFFA231B5">
    <w:name w:val="DC01AF520A6342A5B0F7CF4FFFA231B5"/>
  </w:style>
  <w:style w:type="paragraph" w:customStyle="1" w:styleId="66F3A28AC7CD4A9EAE2B5D4CF703A109">
    <w:name w:val="66F3A28AC7CD4A9EAE2B5D4CF703A109"/>
  </w:style>
  <w:style w:type="paragraph" w:customStyle="1" w:styleId="28E07C432BA1434FBB3B7DCD109BDF05">
    <w:name w:val="28E07C432BA1434FBB3B7DCD109BDF05"/>
  </w:style>
  <w:style w:type="paragraph" w:customStyle="1" w:styleId="8E09B62436D2478DAF4F7D89ADA9FB93">
    <w:name w:val="8E09B62436D2478DAF4F7D89ADA9FB93"/>
  </w:style>
  <w:style w:type="paragraph" w:customStyle="1" w:styleId="D948FFE478724073B80FF079F8CB8EF1">
    <w:name w:val="D948FFE478724073B80FF079F8CB8EF1"/>
  </w:style>
  <w:style w:type="paragraph" w:customStyle="1" w:styleId="18C33D528AE74CB0B91884AB6F301F49">
    <w:name w:val="18C33D528AE74CB0B91884AB6F301F49"/>
  </w:style>
  <w:style w:type="paragraph" w:customStyle="1" w:styleId="9F98EC0DB78E479E9AAD3245790907E3">
    <w:name w:val="9F98EC0DB78E479E9AAD3245790907E3"/>
  </w:style>
  <w:style w:type="paragraph" w:customStyle="1" w:styleId="D00E600E913C4A959C55C2C7D90DC828">
    <w:name w:val="D00E600E913C4A959C55C2C7D90DC828"/>
  </w:style>
  <w:style w:type="paragraph" w:customStyle="1" w:styleId="74D2612FCB8B49689B7B220B96A44C36">
    <w:name w:val="74D2612FCB8B49689B7B220B96A44C36"/>
  </w:style>
  <w:style w:type="paragraph" w:customStyle="1" w:styleId="F46474BB08D14A56AF3ADB10122A8BC9">
    <w:name w:val="F46474BB08D14A56AF3ADB10122A8BC9"/>
  </w:style>
  <w:style w:type="paragraph" w:customStyle="1" w:styleId="E3DA297630344C0EB8405A206638DC35">
    <w:name w:val="E3DA297630344C0EB8405A206638DC35"/>
  </w:style>
  <w:style w:type="paragraph" w:customStyle="1" w:styleId="05B51D4E5A8B476FB5DF8CA34BE48DD3">
    <w:name w:val="05B51D4E5A8B476FB5DF8CA34BE48DD3"/>
  </w:style>
  <w:style w:type="paragraph" w:customStyle="1" w:styleId="CD6041F027B54731AC36CB9BB4F188F1">
    <w:name w:val="CD6041F027B54731AC36CB9BB4F188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impoluto diseñado por MOO</Template>
  <TotalTime>1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</dc:creator>
  <cp:keywords/>
  <dc:description/>
  <cp:lastModifiedBy>admin</cp:lastModifiedBy>
  <cp:revision>2</cp:revision>
  <cp:lastPrinted>2016-06-29T01:32:00Z</cp:lastPrinted>
  <dcterms:created xsi:type="dcterms:W3CDTF">2019-08-26T20:54:00Z</dcterms:created>
  <dcterms:modified xsi:type="dcterms:W3CDTF">2019-08-26T20:54:00Z</dcterms:modified>
</cp:coreProperties>
</file>