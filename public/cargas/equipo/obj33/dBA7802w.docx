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5C3F9E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383AA87B099E9E49BB56431C1E73E6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35619B" w:rsidRDefault="0035619B" w:rsidP="00CC7AD0">
                  <w:pPr>
                    <w:pStyle w:val="Ttulo3"/>
                  </w:pPr>
                  <w:r>
                    <w:t>Negociación y resolución de conflictos</w:t>
                  </w:r>
                </w:p>
                <w:p w:rsidR="00184664" w:rsidRDefault="0035619B" w:rsidP="00CC7AD0">
                  <w:pPr>
                    <w:pStyle w:val="Ttulo3"/>
                  </w:pPr>
                  <w:r>
                    <w:t>Análisis de información</w:t>
                  </w:r>
                </w:p>
                <w:p w:rsidR="0035619B" w:rsidRDefault="0035619B" w:rsidP="00CC7AD0">
                  <w:pPr>
                    <w:pStyle w:val="Ttulo3"/>
                  </w:pPr>
                  <w:r>
                    <w:t>Liderazgo</w:t>
                  </w:r>
                </w:p>
                <w:p w:rsidR="0035619B" w:rsidRPr="00A85B6F" w:rsidRDefault="0035619B" w:rsidP="00CC7AD0">
                  <w:pPr>
                    <w:pStyle w:val="Ttulo3"/>
                  </w:pPr>
                  <w:r>
                    <w:t>Planeación</w:t>
                  </w:r>
                </w:p>
              </w:tc>
            </w:tr>
            <w:tr w:rsidR="00184664" w:rsidRPr="00A85B6F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96051E" w:rsidRPr="00A85B6F" w:rsidRDefault="0096051E" w:rsidP="0096051E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4535DEC9FC96A5498543CB5EA539012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96051E" w:rsidRDefault="0096051E" w:rsidP="0096051E">
                  <w:pPr>
                    <w:pStyle w:val="Ttulo3"/>
                  </w:pPr>
                  <w:r>
                    <w:t>Triple máster en Derecho Internacional, Derechos Humanos y Cooperación Internacional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En curso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Instituto Europeo de Posgrado</w:t>
                  </w:r>
                </w:p>
                <w:p w:rsidR="0096051E" w:rsidRPr="00A85B6F" w:rsidRDefault="0096051E" w:rsidP="0096051E"/>
                <w:p w:rsidR="0096051E" w:rsidRPr="00A85B6F" w:rsidRDefault="0096051E" w:rsidP="0096051E">
                  <w:pPr>
                    <w:pStyle w:val="Ttulo3"/>
                  </w:pPr>
                  <w:r>
                    <w:t>Licenciada en Relaciones Internacionales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2012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Instituto Tecnológico y de Estudios Superiores de Monterrey</w:t>
                  </w:r>
                </w:p>
                <w:p w:rsidR="00184664" w:rsidRPr="00A85B6F" w:rsidRDefault="0096051E" w:rsidP="00CC7AD0">
                  <w:pPr>
                    <w:pStyle w:val="Ttulo2"/>
                  </w:pPr>
                  <w:r>
                    <w:t>experiencia</w:t>
                  </w:r>
                </w:p>
                <w:p w:rsidR="008B0603" w:rsidRDefault="008B0603" w:rsidP="00CC7AD0">
                  <w:pPr>
                    <w:pStyle w:val="Ttulo3"/>
                  </w:pPr>
                </w:p>
                <w:p w:rsidR="00184664" w:rsidRPr="00A85B6F" w:rsidRDefault="0035619B" w:rsidP="00CC7AD0">
                  <w:pPr>
                    <w:pStyle w:val="Ttulo3"/>
                  </w:pPr>
                  <w:r>
                    <w:t>Directora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Consejo Ciudadano de Seguridad y Justicia de Chihuahua AC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abr 2017- mar 2019</w:t>
                  </w:r>
                </w:p>
                <w:p w:rsidR="00184664" w:rsidRDefault="00D37EEB" w:rsidP="00D37EE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Coordinar mesas interinstitucionales en tema de Reinserción Social de Jóvenes en Conflicto con la Ley. </w:t>
                  </w:r>
                  <w:r>
                    <w:br/>
                    <w:t xml:space="preserve">Incidir desde diversos espacios de participación en política pública municipal, estatal y nacional en temas de DDHH. </w:t>
                  </w:r>
                </w:p>
                <w:p w:rsidR="00D37EEB" w:rsidRDefault="00D37EEB" w:rsidP="00D37EE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Planear, facilitar y asistir a reuniones estratégicas donde la organización participe e influya en temas de prevención, justicia, derechos humanos y seguridad. </w:t>
                  </w:r>
                </w:p>
                <w:p w:rsidR="00D37EEB" w:rsidRDefault="00D37EEB" w:rsidP="00D37EE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Planeación y vinculación de presupuestos. </w:t>
                  </w:r>
                </w:p>
                <w:p w:rsidR="00D37EEB" w:rsidRDefault="00D37EEB" w:rsidP="00D37EE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Comunicación con financiadores locales, nacionales e internacionales. </w:t>
                  </w:r>
                </w:p>
                <w:p w:rsidR="00D37EEB" w:rsidRDefault="00D37EEB" w:rsidP="00D37EE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Vinculación con instituciones públicas, privadas y de la sociedad civil. </w:t>
                  </w:r>
                </w:p>
                <w:p w:rsidR="0096051E" w:rsidRDefault="0096051E" w:rsidP="0096051E">
                  <w:pPr>
                    <w:pStyle w:val="Prrafodelista"/>
                    <w:jc w:val="both"/>
                  </w:pPr>
                </w:p>
                <w:p w:rsidR="00D37EEB" w:rsidRPr="00A85B6F" w:rsidRDefault="00D37EEB" w:rsidP="00CC7AD0"/>
                <w:p w:rsidR="00184664" w:rsidRPr="00A85B6F" w:rsidRDefault="00D37EEB" w:rsidP="00CC7AD0">
                  <w:pPr>
                    <w:pStyle w:val="Ttulo3"/>
                  </w:pPr>
                  <w:r>
                    <w:lastRenderedPageBreak/>
                    <w:t>Consultora intercultural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proofErr w:type="spellStart"/>
                  <w:r>
                    <w:t>Berlitz</w:t>
                  </w:r>
                  <w:proofErr w:type="spellEnd"/>
                  <w:r w:rsidR="00184664" w:rsidRPr="005B0E81">
                    <w:rPr>
                      <w:lang w:bidi="es-ES"/>
                    </w:rPr>
                    <w:t xml:space="preserve"> | </w:t>
                  </w:r>
                  <w:proofErr w:type="spellStart"/>
                  <w:r>
                    <w:t>may</w:t>
                  </w:r>
                  <w:proofErr w:type="spellEnd"/>
                  <w:r>
                    <w:t xml:space="preserve"> 2015- ene 2017</w:t>
                  </w:r>
                </w:p>
                <w:p w:rsidR="00184664" w:rsidRDefault="00D37EEB" w:rsidP="00D37EEB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Asesoría intercultural personalizado y creación de programas individualizados que cubran necesidades de clientes corporativos. </w:t>
                  </w:r>
                </w:p>
                <w:p w:rsidR="00D37EEB" w:rsidRDefault="008B0603" w:rsidP="00D37EEB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Instrucción personalizada de lenguajes (español e inglés), con especialización en negocios. </w:t>
                  </w:r>
                </w:p>
                <w:p w:rsidR="008B0603" w:rsidRDefault="008B0603" w:rsidP="00D37EEB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>Ventas corporativas</w:t>
                  </w:r>
                </w:p>
                <w:p w:rsidR="008B0603" w:rsidRDefault="008B0603" w:rsidP="008B0603">
                  <w:pPr>
                    <w:jc w:val="left"/>
                  </w:pPr>
                </w:p>
                <w:p w:rsidR="008B0603" w:rsidRPr="00A85B6F" w:rsidRDefault="008B0603" w:rsidP="008B0603">
                  <w:pPr>
                    <w:pStyle w:val="Ttulo3"/>
                  </w:pPr>
                  <w:r>
                    <w:t>Coordinadora General de Proyectos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Consejo Ciudadano de Seguridad y Justicia de Chihuahua AC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abr 2013- ene 2015</w:t>
                  </w:r>
                </w:p>
                <w:p w:rsidR="0096051E" w:rsidRDefault="008B0603" w:rsidP="008B0603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>Coordinación y operación de</w:t>
                  </w:r>
                  <w:r w:rsidR="0096051E">
                    <w:t xml:space="preserve"> la organización. </w:t>
                  </w:r>
                </w:p>
                <w:p w:rsidR="008B0603" w:rsidRDefault="0096051E" w:rsidP="0096051E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Planeación, Monitoreo y Evaluación de proyectos. </w:t>
                  </w:r>
                  <w:r w:rsidR="008B0603">
                    <w:t xml:space="preserve"> </w:t>
                  </w:r>
                </w:p>
                <w:p w:rsidR="0096051E" w:rsidRDefault="0096051E" w:rsidP="0096051E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>Planeación y administración de presupuestos</w:t>
                  </w:r>
                </w:p>
                <w:p w:rsidR="0096051E" w:rsidRDefault="0096051E" w:rsidP="0096051E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Selección y contratación del recurso humano. </w:t>
                  </w:r>
                </w:p>
                <w:p w:rsidR="0096051E" w:rsidRPr="00A85B6F" w:rsidRDefault="0096051E" w:rsidP="0096051E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Capacitación y retroalimentación a las personas integrantes de los diversos proyectos. </w:t>
                  </w:r>
                </w:p>
                <w:p w:rsidR="008B0603" w:rsidRPr="00A85B6F" w:rsidRDefault="008B0603" w:rsidP="008B0603">
                  <w:pPr>
                    <w:jc w:val="left"/>
                  </w:pPr>
                </w:p>
                <w:p w:rsidR="004670DD" w:rsidRPr="00A85B6F" w:rsidRDefault="004670DD" w:rsidP="0096051E">
                  <w:pPr>
                    <w:pStyle w:val="Ttulo3"/>
                  </w:pP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5C3F9E" w:rsidP="00CC7AD0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7633A2609685F149B3AB32877A1A94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184664" w:rsidRPr="00A85B6F" w:rsidRDefault="00D20644" w:rsidP="00CC7AD0">
                  <w:pPr>
                    <w:pStyle w:val="Ttulo3"/>
                  </w:pPr>
                  <w:r>
                    <w:t xml:space="preserve">Incidir en política pública para fomentar procesos de corresponsabilidad ciudadana, transparencia y buen gobierno, que lleven a la comunidad a tener una mejor calidad de vida. </w:t>
                  </w:r>
                  <w:bookmarkStart w:id="0" w:name="_GoBack"/>
                  <w:bookmarkEnd w:id="0"/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</w:tr>
                  <w:tr w:rsidR="00184664" w:rsidRPr="00A85B6F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35619B" w:rsidRDefault="0035619B" w:rsidP="00CC7AD0"/>
                      <w:p w:rsidR="0035619B" w:rsidRDefault="0035619B" w:rsidP="00CC7AD0"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C748ABF" wp14:editId="1DFBB48E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09A134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&#13;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:rsidR="00184664" w:rsidRPr="00A85B6F" w:rsidRDefault="0035619B" w:rsidP="00CC7AD0">
                        <w:r>
                          <w:t>perezgomez.pamela@gmail.com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:rsidR="0035619B" w:rsidRDefault="0035619B" w:rsidP="00CC7AD0"/>
                      <w:p w:rsidR="0035619B" w:rsidRDefault="0035619B" w:rsidP="0035619B"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9EFDE44" wp14:editId="522E95CB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8584E3C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Okz1&#13;&#10;JsscAADnowAADgAAAAAAAAAAAAAAAAAuAgAAZHJzL2Uyb0RvYy54bWxQSwECLQAUAAYACAAAACEA&#13;&#10;2yfDXNwAAAAIAQAADwAAAAAAAAAAAAAAAAAlHwAAZHJzL2Rvd25yZXYueG1sUEsFBgAAAAAEAAQA&#13;&#10;8wAAAC4gAAAAAA==&#13;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:rsidR="00184664" w:rsidRPr="00A85B6F" w:rsidRDefault="0035619B" w:rsidP="0035619B">
                        <w:pPr>
                          <w:jc w:val="both"/>
                        </w:pPr>
                        <w:r>
                          <w:t xml:space="preserve">    (614) 239 5778</w:t>
                        </w:r>
                      </w:p>
                    </w:tc>
                  </w:tr>
                  <w:tr w:rsidR="00184664" w:rsidRPr="00A85B6F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</w:tr>
                  <w:tr w:rsidR="00184664" w:rsidRPr="00A85B6F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CC7AD0"/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CC7AD0"/>
                    </w:tc>
                  </w:tr>
                </w:tbl>
                <w:p w:rsidR="00184664" w:rsidRPr="00A85B6F" w:rsidRDefault="00184664" w:rsidP="00CC7AD0"/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5C3F9E" w:rsidP="00CC7AD0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E690ADB7B0F9A84ABF51B9393F060AD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4670DD" w:rsidRDefault="008B0603" w:rsidP="0096051E">
                  <w:pPr>
                    <w:pStyle w:val="Ttulo3"/>
                    <w:numPr>
                      <w:ilvl w:val="0"/>
                      <w:numId w:val="3"/>
                    </w:numPr>
                    <w:jc w:val="both"/>
                  </w:pPr>
                  <w:r>
                    <w:t>Coordinadora de la Comisión de Reinserción Chihuahua, además de arrancar Comisiones de Delicias, Cuauhtémoc, Nuevo Casas Grandes y consolidación de Cd. Ju</w:t>
                  </w:r>
                  <w:r w:rsidR="0096051E">
                    <w:t>á</w:t>
                  </w:r>
                  <w:r>
                    <w:t>rez</w:t>
                  </w:r>
                </w:p>
                <w:p w:rsidR="008B0603" w:rsidRDefault="008B0603" w:rsidP="0096051E">
                  <w:pPr>
                    <w:pStyle w:val="Ttulo3"/>
                    <w:numPr>
                      <w:ilvl w:val="0"/>
                      <w:numId w:val="3"/>
                    </w:numPr>
                    <w:jc w:val="both"/>
                  </w:pPr>
                  <w:r>
                    <w:t xml:space="preserve">Representante ciudadana en la Mesa de Seguridad y Justicia de Chihuahua, </w:t>
                  </w:r>
                  <w:r>
                    <w:lastRenderedPageBreak/>
                    <w:t>Consejo Municipal de Prevención, Comisión de Seguridad Ciudadana</w:t>
                  </w:r>
                  <w:r w:rsidR="0096051E">
                    <w:t xml:space="preserve">. </w:t>
                  </w:r>
                </w:p>
                <w:p w:rsidR="002C26EB" w:rsidRDefault="0096051E" w:rsidP="0096051E">
                  <w:pPr>
                    <w:pStyle w:val="Ttulo3"/>
                    <w:numPr>
                      <w:ilvl w:val="0"/>
                      <w:numId w:val="3"/>
                    </w:numPr>
                    <w:jc w:val="both"/>
                  </w:pPr>
                  <w:r>
                    <w:t>Capacitar y evaluar a elementos de la Dirección de Seguridad Pública Municipal</w:t>
                  </w:r>
                  <w:r w:rsidR="002C26EB">
                    <w:t xml:space="preserve"> candidatos a una promoción de grado, siendo participante ciudadana de la Comisión de Honor y Justicia de la DSPM en 2018. </w:t>
                  </w:r>
                </w:p>
                <w:p w:rsidR="002C26EB" w:rsidRDefault="002C26EB" w:rsidP="0096051E">
                  <w:pPr>
                    <w:pStyle w:val="Ttulo3"/>
                    <w:numPr>
                      <w:ilvl w:val="0"/>
                      <w:numId w:val="3"/>
                    </w:numPr>
                    <w:jc w:val="both"/>
                  </w:pPr>
                  <w:r>
                    <w:t xml:space="preserve">Ponente en el Encuentro Latinoamericano por la Reinserción. </w:t>
                  </w:r>
                </w:p>
                <w:p w:rsidR="002C26EB" w:rsidRDefault="002C26EB" w:rsidP="0096051E">
                  <w:pPr>
                    <w:pStyle w:val="Ttulo3"/>
                    <w:numPr>
                      <w:ilvl w:val="0"/>
                      <w:numId w:val="3"/>
                    </w:numPr>
                    <w:jc w:val="both"/>
                  </w:pPr>
                  <w:r>
                    <w:t xml:space="preserve">Desarrollar y consolidar el proyecto Consejo Ciudadano de Seguridad y Justicia. </w:t>
                  </w:r>
                </w:p>
                <w:p w:rsidR="0096051E" w:rsidRPr="00A85B6F" w:rsidRDefault="002C26EB" w:rsidP="0096051E">
                  <w:pPr>
                    <w:pStyle w:val="Ttulo3"/>
                    <w:numPr>
                      <w:ilvl w:val="0"/>
                      <w:numId w:val="3"/>
                    </w:numPr>
                    <w:jc w:val="both"/>
                  </w:pPr>
                  <w:r>
                    <w:t xml:space="preserve">Instalación de la Mesa de Reinserción. </w:t>
                  </w:r>
                  <w:r w:rsidR="0096051E">
                    <w:t xml:space="preserve"> 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Sinespaciado"/>
      </w:pPr>
    </w:p>
    <w:sectPr w:rsidR="00BA68C1" w:rsidRPr="00A85B6F" w:rsidSect="0044707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F9E" w:rsidRDefault="005C3F9E" w:rsidP="008B2920">
      <w:pPr>
        <w:spacing w:after="0" w:line="240" w:lineRule="auto"/>
      </w:pPr>
      <w:r>
        <w:separator/>
      </w:r>
    </w:p>
  </w:endnote>
  <w:endnote w:type="continuationSeparator" w:id="0">
    <w:p w:rsidR="005C3F9E" w:rsidRDefault="005C3F9E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6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F9E" w:rsidRDefault="005C3F9E" w:rsidP="008B2920">
      <w:pPr>
        <w:spacing w:after="0" w:line="240" w:lineRule="auto"/>
      </w:pPr>
      <w:r>
        <w:separator/>
      </w:r>
    </w:p>
  </w:footnote>
  <w:footnote w:type="continuationSeparator" w:id="0">
    <w:p w:rsidR="005C3F9E" w:rsidRDefault="005C3F9E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292"/>
    </w:tblGrid>
    <w:tr w:rsidR="00A85B6F" w:rsidTr="00142F58">
      <w:sdt>
        <w:sdtPr>
          <w:alias w:val="Su nombre:"/>
          <w:tag w:val="Su nombre:"/>
          <w:id w:val="-1536030456"/>
          <w:placeholder>
            <w:docPart w:val="4535DEC9FC96A5498543CB5EA53901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35619B" w:rsidP="00A85B6F">
              <w:pPr>
                <w:pStyle w:val="Ttulo1"/>
              </w:pPr>
              <w:r>
                <w:t>Pamela C. Pérez Gómez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2E68"/>
    <w:multiLevelType w:val="hybridMultilevel"/>
    <w:tmpl w:val="273ED7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031B6"/>
    <w:multiLevelType w:val="hybridMultilevel"/>
    <w:tmpl w:val="9F90D7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55771"/>
    <w:multiLevelType w:val="hybridMultilevel"/>
    <w:tmpl w:val="B2A27F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9B"/>
    <w:rsid w:val="00016EFC"/>
    <w:rsid w:val="000243D1"/>
    <w:rsid w:val="00057F04"/>
    <w:rsid w:val="000A378C"/>
    <w:rsid w:val="000C2D37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C26EB"/>
    <w:rsid w:val="002D00BE"/>
    <w:rsid w:val="0035619B"/>
    <w:rsid w:val="00381BB6"/>
    <w:rsid w:val="00390414"/>
    <w:rsid w:val="003B74D9"/>
    <w:rsid w:val="003E1711"/>
    <w:rsid w:val="00403393"/>
    <w:rsid w:val="0044707F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CA5"/>
    <w:rsid w:val="005B0E81"/>
    <w:rsid w:val="005C3F9E"/>
    <w:rsid w:val="00630D36"/>
    <w:rsid w:val="006A3CE7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0603"/>
    <w:rsid w:val="008B2920"/>
    <w:rsid w:val="008B2DF7"/>
    <w:rsid w:val="00905520"/>
    <w:rsid w:val="009244EC"/>
    <w:rsid w:val="0096051E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12605"/>
    <w:rsid w:val="00C35148"/>
    <w:rsid w:val="00C35EFB"/>
    <w:rsid w:val="00C40790"/>
    <w:rsid w:val="00C73037"/>
    <w:rsid w:val="00D20644"/>
    <w:rsid w:val="00D2689C"/>
    <w:rsid w:val="00D37EEB"/>
    <w:rsid w:val="00D53E19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2493"/>
  <w15:chartTrackingRefBased/>
  <w15:docId w15:val="{5222D666-D2B7-6F4D-93B1-5C92FC74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D3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mela/Library/Containers/com.microsoft.Word/Data/Library/Application%20Support/Microsoft/Office/16.0/DTS/es-ES%7b888B1184-B476-634E-81A7-90E347FAE484%7d/%7b95E3C10E-A76C-5141-ABE8-2964E9AB2749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AA87B099E9E49BB56431C1E73E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EC13-8E91-2F4E-A90C-EC0C5BBA070B}"/>
      </w:docPartPr>
      <w:docPartBody>
        <w:p w:rsidR="00000000" w:rsidRDefault="00D30B8D">
          <w:pPr>
            <w:pStyle w:val="383AA87B099E9E49BB56431C1E73E604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7633A2609685F149B3AB32877A1A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DDE9E-3127-154A-B851-E5617969216E}"/>
      </w:docPartPr>
      <w:docPartBody>
        <w:p w:rsidR="00000000" w:rsidRDefault="00D30B8D">
          <w:pPr>
            <w:pStyle w:val="7633A2609685F149B3AB32877A1A9434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E690ADB7B0F9A84ABF51B9393F060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9D409-1122-7E4D-96E9-80BB1DEA5CB5}"/>
      </w:docPartPr>
      <w:docPartBody>
        <w:p w:rsidR="00000000" w:rsidRDefault="00D30B8D">
          <w:pPr>
            <w:pStyle w:val="E690ADB7B0F9A84ABF51B9393F060AD4"/>
          </w:pPr>
          <w:r w:rsidRPr="00A85B6F">
            <w:rPr>
              <w:lang w:bidi="es-ES"/>
            </w:rPr>
            <w:t>Experiencia de voluntariado o liderazgo</w:t>
          </w:r>
        </w:p>
      </w:docPartBody>
    </w:docPart>
    <w:docPart>
      <w:docPartPr>
        <w:name w:val="4535DEC9FC96A5498543CB5EA5390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D1E8-C479-694F-A59E-CFFA69D151DA}"/>
      </w:docPartPr>
      <w:docPartBody>
        <w:p w:rsidR="00000000" w:rsidRDefault="005B00E7" w:rsidP="005B00E7">
          <w:pPr>
            <w:pStyle w:val="4535DEC9FC96A5498543CB5EA5390124"/>
          </w:pPr>
          <w:r w:rsidRPr="00A85B6F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E7"/>
    <w:rsid w:val="005B00E7"/>
    <w:rsid w:val="00D3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3AA87B099E9E49BB56431C1E73E604">
    <w:name w:val="383AA87B099E9E49BB56431C1E73E604"/>
  </w:style>
  <w:style w:type="paragraph" w:customStyle="1" w:styleId="CE7ADCE253BE9D4E8F8EEA96F760A01C">
    <w:name w:val="CE7ADCE253BE9D4E8F8EEA96F760A01C"/>
  </w:style>
  <w:style w:type="paragraph" w:customStyle="1" w:styleId="5002B726A36E504B90AF87127DF803AC">
    <w:name w:val="5002B726A36E504B90AF87127DF803AC"/>
  </w:style>
  <w:style w:type="paragraph" w:customStyle="1" w:styleId="5E5E48F644AEFD41991D663D3713E248">
    <w:name w:val="5E5E48F644AEFD41991D663D3713E248"/>
  </w:style>
  <w:style w:type="paragraph" w:customStyle="1" w:styleId="6050B9604D43044598709EA2FB04E3E9">
    <w:name w:val="6050B9604D43044598709EA2FB04E3E9"/>
  </w:style>
  <w:style w:type="paragraph" w:customStyle="1" w:styleId="BBA067D1B958E94493E097E576518F09">
    <w:name w:val="BBA067D1B958E94493E097E576518F09"/>
  </w:style>
  <w:style w:type="paragraph" w:customStyle="1" w:styleId="D3FCB63A1CC1FB4683E3C34C6BFCAA97">
    <w:name w:val="D3FCB63A1CC1FB4683E3C34C6BFCAA97"/>
  </w:style>
  <w:style w:type="paragraph" w:customStyle="1" w:styleId="0F6E1B5F4B92FD4AA566062041CF41E4">
    <w:name w:val="0F6E1B5F4B92FD4AA566062041CF41E4"/>
  </w:style>
  <w:style w:type="paragraph" w:customStyle="1" w:styleId="40097A2EEC260D4998836928482417BA">
    <w:name w:val="40097A2EEC260D4998836928482417BA"/>
  </w:style>
  <w:style w:type="paragraph" w:customStyle="1" w:styleId="FA52AA330B42CB4FB43EC7D4CA9E6396">
    <w:name w:val="FA52AA330B42CB4FB43EC7D4CA9E6396"/>
  </w:style>
  <w:style w:type="paragraph" w:customStyle="1" w:styleId="AC8092D00F11544187452BFF5D471F75">
    <w:name w:val="AC8092D00F11544187452BFF5D471F75"/>
  </w:style>
  <w:style w:type="paragraph" w:customStyle="1" w:styleId="05A63F8EDFB85846B4D85A39D435C61D">
    <w:name w:val="05A63F8EDFB85846B4D85A39D435C61D"/>
  </w:style>
  <w:style w:type="paragraph" w:customStyle="1" w:styleId="966F1717D869A0439E149BD51E80E1EE">
    <w:name w:val="966F1717D869A0439E149BD51E80E1EE"/>
  </w:style>
  <w:style w:type="paragraph" w:customStyle="1" w:styleId="38002B531A330D40B525E2344329DEE7">
    <w:name w:val="38002B531A330D40B525E2344329DEE7"/>
  </w:style>
  <w:style w:type="paragraph" w:customStyle="1" w:styleId="32B1E63F9DADE64C8B628E942B890780">
    <w:name w:val="32B1E63F9DADE64C8B628E942B890780"/>
  </w:style>
  <w:style w:type="paragraph" w:customStyle="1" w:styleId="9690411ABE66B448BB33B7CB8A847E23">
    <w:name w:val="9690411ABE66B448BB33B7CB8A847E23"/>
  </w:style>
  <w:style w:type="paragraph" w:customStyle="1" w:styleId="1C71EC4F4FBBFD46A3B58B7C36D0E298">
    <w:name w:val="1C71EC4F4FBBFD46A3B58B7C36D0E298"/>
  </w:style>
  <w:style w:type="paragraph" w:customStyle="1" w:styleId="909CDBCF2EA7BA46A9A87D56279705B8">
    <w:name w:val="909CDBCF2EA7BA46A9A87D56279705B8"/>
  </w:style>
  <w:style w:type="paragraph" w:customStyle="1" w:styleId="F06BDBCB5B806E428DB0D6C5C52B0C42">
    <w:name w:val="F06BDBCB5B806E428DB0D6C5C52B0C42"/>
  </w:style>
  <w:style w:type="paragraph" w:customStyle="1" w:styleId="357D289CC75D104B9ECF64D82052B836">
    <w:name w:val="357D289CC75D104B9ECF64D82052B836"/>
  </w:style>
  <w:style w:type="paragraph" w:customStyle="1" w:styleId="7633A2609685F149B3AB32877A1A9434">
    <w:name w:val="7633A2609685F149B3AB32877A1A9434"/>
  </w:style>
  <w:style w:type="paragraph" w:customStyle="1" w:styleId="58D54F1F05B5C548B9B47E725E352FDD">
    <w:name w:val="58D54F1F05B5C548B9B47E725E352FDD"/>
  </w:style>
  <w:style w:type="paragraph" w:customStyle="1" w:styleId="727B793E679CE742BBA72B3C522EB877">
    <w:name w:val="727B793E679CE742BBA72B3C522EB877"/>
  </w:style>
  <w:style w:type="paragraph" w:customStyle="1" w:styleId="E424E9E40DB0E74EAB1D5078B13F551D">
    <w:name w:val="E424E9E40DB0E74EAB1D5078B13F551D"/>
  </w:style>
  <w:style w:type="paragraph" w:customStyle="1" w:styleId="0158FBF756374848A88879DDA13EEAD6">
    <w:name w:val="0158FBF756374848A88879DDA13EEAD6"/>
  </w:style>
  <w:style w:type="paragraph" w:customStyle="1" w:styleId="1333AB4FD05D4D42AF99BB39640EDBAE">
    <w:name w:val="1333AB4FD05D4D42AF99BB39640EDBAE"/>
  </w:style>
  <w:style w:type="paragraph" w:customStyle="1" w:styleId="93037852CB27694B970FC79AB9F0FBDA">
    <w:name w:val="93037852CB27694B970FC79AB9F0FBDA"/>
  </w:style>
  <w:style w:type="paragraph" w:customStyle="1" w:styleId="E690ADB7B0F9A84ABF51B9393F060AD4">
    <w:name w:val="E690ADB7B0F9A84ABF51B9393F060AD4"/>
  </w:style>
  <w:style w:type="paragraph" w:customStyle="1" w:styleId="B6869C8CAA9BF242BD2CEC411FE00728">
    <w:name w:val="B6869C8CAA9BF242BD2CEC411FE00728"/>
  </w:style>
  <w:style w:type="paragraph" w:customStyle="1" w:styleId="4535DEC9FC96A5498543CB5EA5390124">
    <w:name w:val="4535DEC9FC96A5498543CB5EA5390124"/>
    <w:rsid w:val="005B0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63</TotalTime>
  <Pages>2</Pages>
  <Words>362</Words>
  <Characters>2293</Characters>
  <Application>Microsoft Office Word</Application>
  <DocSecurity>0</DocSecurity>
  <Lines>111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Pérez Gómez</dc:creator>
  <cp:keywords/>
  <dc:description/>
  <cp:lastModifiedBy>Pamela Pérez Gómez</cp:lastModifiedBy>
  <cp:revision>7</cp:revision>
  <cp:lastPrinted>2016-06-29T01:32:00Z</cp:lastPrinted>
  <dcterms:created xsi:type="dcterms:W3CDTF">2019-06-20T20:00:00Z</dcterms:created>
  <dcterms:modified xsi:type="dcterms:W3CDTF">2019-06-21T15:51:00Z</dcterms:modified>
  <cp:category/>
</cp:coreProperties>
</file>